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1948B" w14:textId="77777777" w:rsidR="00F20C96" w:rsidRPr="003B7799" w:rsidRDefault="003B7799" w:rsidP="002D1D83">
      <w:pPr>
        <w:pStyle w:val="berschrift1"/>
      </w:pPr>
      <w:r w:rsidRPr="003B7799">
        <w:t>PID Regulator for the simple flight controller</w:t>
      </w:r>
    </w:p>
    <w:p w14:paraId="091C4395" w14:textId="3AA626C7" w:rsidR="002D1D83" w:rsidRDefault="003B7799" w:rsidP="002D1D83">
      <w:pPr>
        <w:pStyle w:val="berschrift2"/>
      </w:pPr>
      <w:r>
        <w:t>Structure of the PID component</w:t>
      </w:r>
      <w:r w:rsidR="00847D32">
        <w:t>s</w:t>
      </w:r>
    </w:p>
    <w:p w14:paraId="2E1BC300" w14:textId="268D997D" w:rsidR="002D1D83" w:rsidRDefault="008034F7" w:rsidP="00DB1686">
      <w:r>
        <w:t>One of the most important software parts of the flight controller are the PID modules. This modules</w:t>
      </w:r>
      <w:r w:rsidR="003B7799">
        <w:t xml:space="preserve"> </w:t>
      </w:r>
      <w:r>
        <w:t xml:space="preserve">are responsible for the orientation of the XCopter and </w:t>
      </w:r>
      <w:r w:rsidR="003B7799">
        <w:t>guarantee a stab</w:t>
      </w:r>
      <w:r>
        <w:t>le movement</w:t>
      </w:r>
      <w:r w:rsidR="003B7799">
        <w:t>.</w:t>
      </w:r>
      <w:r>
        <w:t xml:space="preserve"> </w:t>
      </w:r>
      <w:r w:rsidR="000A242E">
        <w:t xml:space="preserve">There are three PID modules implemented in the flight controller. </w:t>
      </w:r>
      <w:r w:rsidR="003B7799">
        <w:t>Each axis</w:t>
      </w:r>
      <w:r>
        <w:t xml:space="preserve"> (roll, pitch and yaw)</w:t>
      </w:r>
      <w:r w:rsidR="003B7799">
        <w:t xml:space="preserve"> is controlled by</w:t>
      </w:r>
      <w:r w:rsidR="009C3558">
        <w:t xml:space="preserve"> one PID regulator. </w:t>
      </w:r>
      <w:r w:rsidR="00920F9C">
        <w:t>As described in</w:t>
      </w:r>
      <w:r w:rsidR="000A242E">
        <w:t xml:space="preserve"> section (ref “PID regulator”) every</w:t>
      </w:r>
      <w:r w:rsidR="003B7799">
        <w:t xml:space="preserve"> PID module</w:t>
      </w:r>
      <w:r w:rsidR="009C3558">
        <w:t xml:space="preserve"> gets</w:t>
      </w:r>
      <w:r w:rsidR="00920F9C">
        <w:t xml:space="preserve"> two input parameters, on the one hand the set point</w:t>
      </w:r>
      <w:r w:rsidR="00DE26CB">
        <w:t xml:space="preserve"> parameter</w:t>
      </w:r>
      <w:r w:rsidR="00920F9C">
        <w:t xml:space="preserve"> and on the other hand the real value</w:t>
      </w:r>
      <w:r w:rsidR="000A242E">
        <w:t>. The outputs of the RCReceiver module are providing the set points, and the returned values of the SensorDataFilter are taken for the real values of the PIDs</w:t>
      </w:r>
      <w:r w:rsidR="00847D32">
        <w:t xml:space="preserve"> (</w:t>
      </w:r>
      <w:r w:rsidR="00845A76">
        <w:t xml:space="preserve">ref </w:t>
      </w:r>
      <w:r w:rsidR="00920F9C">
        <w:t xml:space="preserve"> </w:t>
      </w:r>
      <w:r w:rsidR="00845A76">
        <w:t xml:space="preserve">“Structure of the PID </w:t>
      </w:r>
      <w:r w:rsidR="00847D32">
        <w:t>components</w:t>
      </w:r>
      <w:r w:rsidR="00845A76">
        <w:t>”).</w:t>
      </w:r>
      <w:r w:rsidR="00DE26CB">
        <w:t xml:space="preserve"> The range of the real values is between 300 / – 300. </w:t>
      </w:r>
    </w:p>
    <w:p w14:paraId="7A14B3F2" w14:textId="77777777" w:rsidR="002D1D83" w:rsidRDefault="002D1D83"/>
    <w:p w14:paraId="0748446A" w14:textId="0A726CE4" w:rsidR="00C3444D" w:rsidRDefault="000A242E" w:rsidP="00C3444D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93E18" wp14:editId="62C819ED">
                <wp:simplePos x="0" y="0"/>
                <wp:positionH relativeFrom="column">
                  <wp:posOffset>2701150</wp:posOffset>
                </wp:positionH>
                <wp:positionV relativeFrom="paragraph">
                  <wp:posOffset>123388</wp:posOffset>
                </wp:positionV>
                <wp:extent cx="1247775" cy="34290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41E3" w14:textId="25441658" w:rsidR="0001053A" w:rsidRPr="0001053A" w:rsidRDefault="0001053A" w:rsidP="0001053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PID</w:t>
                            </w:r>
                            <w:r w:rsidR="00845A76">
                              <w:rPr>
                                <w:lang w:val="de-DE"/>
                              </w:rP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93E18" id="Rechteck 10" o:spid="_x0000_s1026" style="position:absolute;margin-left:212.7pt;margin-top:9.7pt;width:98.2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99741E3" w14:textId="25441658" w:rsidR="0001053A" w:rsidRPr="0001053A" w:rsidRDefault="0001053A" w:rsidP="0001053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PID</w:t>
                      </w:r>
                      <w:r w:rsidR="00845A76">
                        <w:rPr>
                          <w:lang w:val="de-DE"/>
                        </w:rPr>
                        <w:t>Roll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61B0F" wp14:editId="04A8E544">
                <wp:simplePos x="0" y="0"/>
                <wp:positionH relativeFrom="column">
                  <wp:posOffset>967352</wp:posOffset>
                </wp:positionH>
                <wp:positionV relativeFrom="paragraph">
                  <wp:posOffset>16510</wp:posOffset>
                </wp:positionV>
                <wp:extent cx="712470" cy="24892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B1E4F" w14:textId="4CB78913" w:rsidR="0001053A" w:rsidRPr="0001053A" w:rsidRDefault="0001053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61B0F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27" type="#_x0000_t202" style="position:absolute;margin-left:76.15pt;margin-top:1.3pt;width:56.1pt;height:1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" fillcolor="white [3201]" stroked="f" strokeweight=".5pt">
                <v:textbox>
                  <w:txbxContent>
                    <w:p w14:paraId="4C0B1E4F" w14:textId="4CB78913" w:rsidR="0001053A" w:rsidRPr="0001053A" w:rsidRDefault="0001053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2DED5" wp14:editId="3E7E1424">
                <wp:simplePos x="0" y="0"/>
                <wp:positionH relativeFrom="column">
                  <wp:posOffset>147955</wp:posOffset>
                </wp:positionH>
                <wp:positionV relativeFrom="paragraph">
                  <wp:posOffset>28385</wp:posOffset>
                </wp:positionV>
                <wp:extent cx="842975" cy="1662546"/>
                <wp:effectExtent l="0" t="0" r="14605" b="1397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75" cy="16625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C36C" w14:textId="712EE85B" w:rsidR="00845A76" w:rsidRPr="00845A76" w:rsidRDefault="00845A76" w:rsidP="00845A7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RCReceiver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DED5" id="Rechteck 32" o:spid="_x0000_s1028" style="position:absolute;margin-left:11.65pt;margin-top:2.25pt;width:66.4pt;height:13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840C36C" w14:textId="712EE85B" w:rsidR="00845A76" w:rsidRPr="00845A76" w:rsidRDefault="00845A76" w:rsidP="00845A7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RCReceiver</w:t>
                      </w:r>
                    </w:p>
                  </w:txbxContent>
                </v:textbox>
              </v:rect>
            </w:pict>
          </mc:Fallback>
        </mc:AlternateContent>
      </w:r>
      <w:r w:rsidR="00845A7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AF6012" wp14:editId="37302DF2">
                <wp:simplePos x="0" y="0"/>
                <wp:positionH relativeFrom="column">
                  <wp:posOffset>146685</wp:posOffset>
                </wp:positionH>
                <wp:positionV relativeFrom="paragraph">
                  <wp:posOffset>3218180</wp:posOffset>
                </wp:positionV>
                <wp:extent cx="5438775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76338" w14:textId="53D26B8D" w:rsidR="00845A76" w:rsidRPr="00F94E8F" w:rsidRDefault="00845A76" w:rsidP="00845A76">
                            <w:pPr>
                              <w:pStyle w:val="Beschriftung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Structure of the PID </w:t>
                            </w:r>
                            <w:r w:rsidR="00847D32"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F6012" id="Textfeld 1" o:spid="_x0000_s1029" type="#_x0000_t202" style="position:absolute;margin-left:11.55pt;margin-top:253.4pt;width:428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" stroked="f">
                <v:textbox style="mso-fit-shape-to-text:t" inset="0,0,0,0">
                  <w:txbxContent>
                    <w:p w14:paraId="41076338" w14:textId="53D26B8D" w:rsidR="00845A76" w:rsidRPr="00F94E8F" w:rsidRDefault="00845A76" w:rsidP="00845A76">
                      <w:pPr>
                        <w:pStyle w:val="Beschriftung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Structure of the PID </w:t>
                      </w:r>
                      <w:r w:rsidR="00847D32">
                        <w:t>components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0D21827" w14:textId="67010D62" w:rsidR="00C3444D" w:rsidRPr="0001053A" w:rsidRDefault="000A242E" w:rsidP="00C3444D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B5A58" wp14:editId="0B2EBCF1">
                <wp:simplePos x="0" y="0"/>
                <wp:positionH relativeFrom="column">
                  <wp:posOffset>2662554</wp:posOffset>
                </wp:positionH>
                <wp:positionV relativeFrom="paragraph">
                  <wp:posOffset>102235</wp:posOffset>
                </wp:positionV>
                <wp:extent cx="1666875" cy="2590800"/>
                <wp:effectExtent l="666750" t="76200" r="9525" b="19050"/>
                <wp:wrapNone/>
                <wp:docPr id="17" name="Gewinkelt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590800"/>
                        </a:xfrm>
                        <a:prstGeom prst="bentConnector3">
                          <a:avLst>
                            <a:gd name="adj1" fmla="val 138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A2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r Verbinder 17" o:spid="_x0000_s1026" type="#_x0000_t34" style="position:absolute;margin-left:209.65pt;margin-top:8.05pt;width:131.25pt;height:204pt;flip:x 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" adj="300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9DBF81" wp14:editId="6D53E65A">
                <wp:simplePos x="0" y="0"/>
                <wp:positionH relativeFrom="column">
                  <wp:posOffset>1005205</wp:posOffset>
                </wp:positionH>
                <wp:positionV relativeFrom="paragraph">
                  <wp:posOffset>6985</wp:posOffset>
                </wp:positionV>
                <wp:extent cx="1676400" cy="0"/>
                <wp:effectExtent l="0" t="76200" r="19050" b="952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B6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79.15pt;margin-top:.55pt;width:13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71D02" wp14:editId="409E1285">
                <wp:simplePos x="0" y="0"/>
                <wp:positionH relativeFrom="column">
                  <wp:posOffset>967352</wp:posOffset>
                </wp:positionH>
                <wp:positionV relativeFrom="paragraph">
                  <wp:posOffset>277025</wp:posOffset>
                </wp:positionV>
                <wp:extent cx="712470" cy="24892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9126" w14:textId="77777777" w:rsidR="0001053A" w:rsidRPr="0001053A" w:rsidRDefault="0001053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1D02" id="Textfeld 22" o:spid="_x0000_s1030" type="#_x0000_t202" style="position:absolute;margin-left:76.15pt;margin-top:21.8pt;width:56.1pt;height:1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" fillcolor="white [3201]" stroked="f" strokeweight=".5pt">
                <v:textbox>
                  <w:txbxContent>
                    <w:p w14:paraId="6C129126" w14:textId="77777777" w:rsidR="0001053A" w:rsidRPr="0001053A" w:rsidRDefault="0001053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E3D3F8" wp14:editId="1F2EB8AA">
                <wp:simplePos x="0" y="0"/>
                <wp:positionH relativeFrom="column">
                  <wp:posOffset>3948059</wp:posOffset>
                </wp:positionH>
                <wp:positionV relativeFrom="paragraph">
                  <wp:posOffset>3892</wp:posOffset>
                </wp:positionV>
                <wp:extent cx="1400422" cy="14226"/>
                <wp:effectExtent l="0" t="57150" r="28575" b="10033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422" cy="14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A01FB" id="Gerade Verbindung mit Pfeil 33" o:spid="_x0000_s1026" type="#_x0000_t32" style="position:absolute;margin-left:310.85pt;margin-top:.3pt;width:110.25pt;height:1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EF46E9E" w14:textId="4FF05831" w:rsidR="007C19C9" w:rsidRPr="0001053A" w:rsidRDefault="000A242E" w:rsidP="007C19C9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743E65" wp14:editId="5997ADDC">
                <wp:simplePos x="0" y="0"/>
                <wp:positionH relativeFrom="column">
                  <wp:posOffset>1024255</wp:posOffset>
                </wp:positionH>
                <wp:positionV relativeFrom="paragraph">
                  <wp:posOffset>236855</wp:posOffset>
                </wp:positionV>
                <wp:extent cx="1828800" cy="0"/>
                <wp:effectExtent l="0" t="76200" r="19050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E9B3" id="Gerade Verbindung mit Pfeil 3" o:spid="_x0000_s1026" type="#_x0000_t32" style="position:absolute;margin-left:80.65pt;margin-top:18.65pt;width:2in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28E77" wp14:editId="08681FE9">
                <wp:simplePos x="0" y="0"/>
                <wp:positionH relativeFrom="column">
                  <wp:posOffset>2891155</wp:posOffset>
                </wp:positionH>
                <wp:positionV relativeFrom="paragraph">
                  <wp:posOffset>110028</wp:posOffset>
                </wp:positionV>
                <wp:extent cx="1247775" cy="34290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1B21" w14:textId="68560748" w:rsidR="0001053A" w:rsidRPr="0001053A" w:rsidRDefault="00845A76" w:rsidP="0001053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PIDPitch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28E77" id="Rechteck 4" o:spid="_x0000_s1031" style="position:absolute;margin-left:227.65pt;margin-top:8.65pt;width:98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EF91B21" w14:textId="68560748" w:rsidR="0001053A" w:rsidRPr="0001053A" w:rsidRDefault="00845A76" w:rsidP="0001053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PIDPitch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C397A6" wp14:editId="67E2F588">
                <wp:simplePos x="0" y="0"/>
                <wp:positionH relativeFrom="column">
                  <wp:posOffset>4138064</wp:posOffset>
                </wp:positionH>
                <wp:positionV relativeFrom="paragraph">
                  <wp:posOffset>288158</wp:posOffset>
                </wp:positionV>
                <wp:extent cx="1209304" cy="11875"/>
                <wp:effectExtent l="0" t="57150" r="29210" b="10287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30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026A" id="Gerade Verbindung mit Pfeil 34" o:spid="_x0000_s1026" type="#_x0000_t32" style="position:absolute;margin-left:325.85pt;margin-top:22.7pt;width:95.2pt;height: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70E8261" w14:textId="30C56584" w:rsidR="002D1D83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D443E2" wp14:editId="67A5A074">
                <wp:simplePos x="0" y="0"/>
                <wp:positionH relativeFrom="column">
                  <wp:posOffset>2862580</wp:posOffset>
                </wp:positionH>
                <wp:positionV relativeFrom="paragraph">
                  <wp:posOffset>64134</wp:posOffset>
                </wp:positionV>
                <wp:extent cx="1457325" cy="1895475"/>
                <wp:effectExtent l="457200" t="76200" r="9525" b="28575"/>
                <wp:wrapNone/>
                <wp:docPr id="13" name="Gewinkelt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895475"/>
                        </a:xfrm>
                        <a:prstGeom prst="bentConnector3">
                          <a:avLst>
                            <a:gd name="adj1" fmla="val 13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4C743" id="Gewinkelter Verbinder 13" o:spid="_x0000_s1026" type="#_x0000_t34" style="position:absolute;margin-left:225.4pt;margin-top:5.05pt;width:114.75pt;height:149.25pt;flip:x y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" adj="2822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1F179" wp14:editId="2E377B0E">
                <wp:simplePos x="0" y="0"/>
                <wp:positionH relativeFrom="column">
                  <wp:posOffset>967352</wp:posOffset>
                </wp:positionH>
                <wp:positionV relativeFrom="paragraph">
                  <wp:posOffset>216164</wp:posOffset>
                </wp:positionV>
                <wp:extent cx="712470" cy="24892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7666" w14:textId="77777777" w:rsidR="0001053A" w:rsidRPr="0001053A" w:rsidRDefault="0001053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1F179" id="Textfeld 23" o:spid="_x0000_s1032" type="#_x0000_t202" style="position:absolute;margin-left:76.15pt;margin-top:17pt;width:56.1pt;height:1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" fillcolor="white [3201]" stroked="f" strokeweight=".5pt">
                <v:textbox>
                  <w:txbxContent>
                    <w:p w14:paraId="34D47666" w14:textId="77777777" w:rsidR="0001053A" w:rsidRPr="0001053A" w:rsidRDefault="0001053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set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13CCE5F8" w14:textId="0564D1F0" w:rsidR="00847D32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D68C5A" wp14:editId="14207EAF">
                <wp:simplePos x="0" y="0"/>
                <wp:positionH relativeFrom="column">
                  <wp:posOffset>1014730</wp:posOffset>
                </wp:positionH>
                <wp:positionV relativeFrom="paragraph">
                  <wp:posOffset>179705</wp:posOffset>
                </wp:positionV>
                <wp:extent cx="2133600" cy="0"/>
                <wp:effectExtent l="0" t="76200" r="1905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A298E" id="Gerade Verbindung mit Pfeil 5" o:spid="_x0000_s1026" type="#_x0000_t32" style="position:absolute;margin-left:79.9pt;margin-top:14.15pt;width:16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046F3" wp14:editId="04AA5198">
                <wp:simplePos x="0" y="0"/>
                <wp:positionH relativeFrom="column">
                  <wp:posOffset>3188038</wp:posOffset>
                </wp:positionH>
                <wp:positionV relativeFrom="paragraph">
                  <wp:posOffset>61042</wp:posOffset>
                </wp:positionV>
                <wp:extent cx="1247775" cy="34290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546D9" w14:textId="1DE2709A" w:rsidR="0001053A" w:rsidRPr="0001053A" w:rsidRDefault="00845A76" w:rsidP="0001053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PIDYaw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046F3" id="Rechteck 14" o:spid="_x0000_s1033" style="position:absolute;margin-left:251.05pt;margin-top:4.8pt;width:98.2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091546D9" w14:textId="1DE2709A" w:rsidR="0001053A" w:rsidRPr="0001053A" w:rsidRDefault="00845A76" w:rsidP="0001053A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PIDYaw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E4F2D" wp14:editId="51DB3917">
                <wp:simplePos x="0" y="0"/>
                <wp:positionH relativeFrom="column">
                  <wp:posOffset>4434947</wp:posOffset>
                </wp:positionH>
                <wp:positionV relativeFrom="paragraph">
                  <wp:posOffset>227297</wp:posOffset>
                </wp:positionV>
                <wp:extent cx="911291" cy="11876"/>
                <wp:effectExtent l="0" t="57150" r="22225" b="10287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29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E938" id="Gerade Verbindung mit Pfeil 35" o:spid="_x0000_s1026" type="#_x0000_t32" style="position:absolute;margin-left:349.2pt;margin-top:17.9pt;width:71.75pt;height: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52D959D6" w14:textId="5D460AF1" w:rsidR="00847D32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1E96C4" wp14:editId="5F1F4EA7">
                <wp:simplePos x="0" y="0"/>
                <wp:positionH relativeFrom="column">
                  <wp:posOffset>3148329</wp:posOffset>
                </wp:positionH>
                <wp:positionV relativeFrom="paragraph">
                  <wp:posOffset>7620</wp:posOffset>
                </wp:positionV>
                <wp:extent cx="1143000" cy="1190625"/>
                <wp:effectExtent l="342900" t="76200" r="19050" b="28575"/>
                <wp:wrapNone/>
                <wp:docPr id="6" name="Gewinkelt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190625"/>
                        </a:xfrm>
                        <a:prstGeom prst="bentConnector3">
                          <a:avLst>
                            <a:gd name="adj1" fmla="val 128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A59E6" id="Gewinkelter Verbinder 6" o:spid="_x0000_s1026" type="#_x0000_t34" style="position:absolute;margin-left:247.9pt;margin-top:.6pt;width:90pt;height:93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" adj="27808" strokecolor="black [3200]" strokeweight=".5pt">
                <v:stroke endarrow="block"/>
              </v:shape>
            </w:pict>
          </mc:Fallback>
        </mc:AlternateContent>
      </w:r>
    </w:p>
    <w:p w14:paraId="269A62AE" w14:textId="77777777" w:rsidR="00847D32" w:rsidRDefault="00847D32" w:rsidP="007C19C9">
      <w:pPr>
        <w:keepNext/>
      </w:pPr>
    </w:p>
    <w:p w14:paraId="7045906E" w14:textId="77777777" w:rsidR="00847D32" w:rsidRDefault="00847D32" w:rsidP="007C19C9">
      <w:pPr>
        <w:keepNext/>
      </w:pPr>
    </w:p>
    <w:p w14:paraId="625BFF67" w14:textId="067CCD2F" w:rsidR="00847D32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D82A49" wp14:editId="56F635E2">
                <wp:simplePos x="0" y="0"/>
                <wp:positionH relativeFrom="column">
                  <wp:posOffset>4316194</wp:posOffset>
                </wp:positionH>
                <wp:positionV relativeFrom="paragraph">
                  <wp:posOffset>58708</wp:posOffset>
                </wp:positionV>
                <wp:extent cx="1270660" cy="819398"/>
                <wp:effectExtent l="0" t="0" r="24765" b="1905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8193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1702" w14:textId="681D5BA3" w:rsidR="00845A76" w:rsidRPr="00845A76" w:rsidRDefault="00845A76" w:rsidP="00845A76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SensorDataFilter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82A49" id="Rechteck 31" o:spid="_x0000_s1034" style="position:absolute;margin-left:339.85pt;margin-top:4.6pt;width:100.0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66F1702" w14:textId="681D5BA3" w:rsidR="00845A76" w:rsidRPr="00845A76" w:rsidRDefault="00845A76" w:rsidP="00845A76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SensorDataFilter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324D31A3" w14:textId="02ABE995" w:rsidR="00847D32" w:rsidRDefault="000A242E" w:rsidP="007C19C9">
      <w:pPr>
        <w:keepNext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CA112" wp14:editId="6808825D">
                <wp:simplePos x="0" y="0"/>
                <wp:positionH relativeFrom="column">
                  <wp:posOffset>3244850</wp:posOffset>
                </wp:positionH>
                <wp:positionV relativeFrom="paragraph">
                  <wp:posOffset>6350</wp:posOffset>
                </wp:positionV>
                <wp:extent cx="748145" cy="23730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23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C6C3" w14:textId="1659E131" w:rsidR="00845A76" w:rsidRPr="00845A76" w:rsidRDefault="00845A7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real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CA112" id="Textfeld 36" o:spid="_x0000_s1035" type="#_x0000_t202" style="position:absolute;margin-left:255.5pt;margin-top:.5pt;width:58.9pt;height:1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" fillcolor="white [3201]" stroked="f" strokeweight=".5pt">
                <v:textbox>
                  <w:txbxContent>
                    <w:p w14:paraId="3CDBC6C3" w14:textId="1659E131" w:rsidR="00845A76" w:rsidRPr="00845A76" w:rsidRDefault="00845A7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real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3BD22BBC" w14:textId="77777777" w:rsidR="00847D32" w:rsidRDefault="00847D32" w:rsidP="007C19C9">
      <w:pPr>
        <w:keepNext/>
      </w:pPr>
    </w:p>
    <w:p w14:paraId="546B60E7" w14:textId="77777777" w:rsidR="00847D32" w:rsidRDefault="00847D32" w:rsidP="007C19C9">
      <w:pPr>
        <w:keepNext/>
      </w:pPr>
    </w:p>
    <w:p w14:paraId="6C077D74" w14:textId="77777777" w:rsidR="00847D32" w:rsidRDefault="00847D32" w:rsidP="007C19C9">
      <w:pPr>
        <w:keepNext/>
      </w:pPr>
    </w:p>
    <w:p w14:paraId="7C469ECF" w14:textId="5296B673" w:rsidR="009F4235" w:rsidRDefault="00847D32" w:rsidP="009F4235">
      <w:pPr>
        <w:pStyle w:val="berschrift3"/>
        <w:rPr>
          <w:rFonts w:asciiTheme="minorHAnsi" w:hAnsiTheme="minorHAnsi"/>
          <w:color w:val="auto"/>
          <w:sz w:val="22"/>
          <w:szCs w:val="22"/>
        </w:rPr>
      </w:pPr>
      <w:r w:rsidRPr="009F4235">
        <w:rPr>
          <w:rFonts w:asciiTheme="minorHAnsi" w:hAnsiTheme="minorHAnsi"/>
          <w:color w:val="auto"/>
          <w:sz w:val="22"/>
          <w:szCs w:val="22"/>
        </w:rPr>
        <w:t xml:space="preserve">The PID modules provide a function which expects the parameters set point and real value and returns a float number which represents the </w:t>
      </w:r>
      <w:r w:rsidR="009F4235" w:rsidRPr="009F4235">
        <w:rPr>
          <w:rFonts w:asciiTheme="minorHAnsi" w:hAnsiTheme="minorHAnsi"/>
          <w:color w:val="auto"/>
          <w:sz w:val="22"/>
          <w:szCs w:val="22"/>
        </w:rPr>
        <w:t xml:space="preserve">control variable for the motors. In the function the proportional part, </w:t>
      </w:r>
      <w:bookmarkStart w:id="0" w:name="_Toc432066862"/>
      <w:bookmarkStart w:id="1" w:name="_Toc432598905"/>
      <w:r w:rsidR="009F4235" w:rsidRPr="009F4235">
        <w:rPr>
          <w:rFonts w:asciiTheme="minorHAnsi" w:hAnsiTheme="minorHAnsi"/>
          <w:color w:val="auto"/>
          <w:sz w:val="22"/>
          <w:szCs w:val="22"/>
        </w:rPr>
        <w:t>the integral part</w:t>
      </w:r>
      <w:bookmarkEnd w:id="0"/>
      <w:bookmarkEnd w:id="1"/>
      <w:r w:rsidR="009F4235" w:rsidRPr="009F4235">
        <w:rPr>
          <w:rFonts w:asciiTheme="minorHAnsi" w:hAnsiTheme="minorHAnsi"/>
          <w:color w:val="auto"/>
          <w:sz w:val="22"/>
          <w:szCs w:val="22"/>
        </w:rPr>
        <w:t xml:space="preserve"> and </w:t>
      </w:r>
      <w:bookmarkStart w:id="2" w:name="_Toc432066863"/>
      <w:bookmarkStart w:id="3" w:name="_Toc432598906"/>
      <w:r w:rsidR="009F4235" w:rsidRPr="009F4235">
        <w:rPr>
          <w:rFonts w:asciiTheme="minorHAnsi" w:hAnsiTheme="minorHAnsi"/>
          <w:color w:val="auto"/>
          <w:sz w:val="22"/>
          <w:szCs w:val="22"/>
        </w:rPr>
        <w:t>the differential part</w:t>
      </w:r>
      <w:bookmarkEnd w:id="2"/>
      <w:bookmarkEnd w:id="3"/>
      <w:r w:rsidR="009F4235" w:rsidRPr="009F4235">
        <w:rPr>
          <w:rFonts w:asciiTheme="minorHAnsi" w:hAnsiTheme="minorHAnsi"/>
          <w:color w:val="auto"/>
          <w:sz w:val="22"/>
          <w:szCs w:val="22"/>
        </w:rPr>
        <w:t xml:space="preserve"> are computed as described in section (ref “PID regulator”).</w:t>
      </w:r>
    </w:p>
    <w:p w14:paraId="50F29EC6" w14:textId="1F5DBAC4" w:rsidR="00847D32" w:rsidRDefault="004F2230" w:rsidP="00180C4C">
      <w:r>
        <w:t xml:space="preserve">The constants Kp, Ki, Kd (in this function named RollKi, PitchKi, etc) regulate the behavior of the PID controllers. </w:t>
      </w:r>
      <w:r w:rsidR="00180C4C">
        <w:t>Incorrect values of the constants can lead to a crash of the XCopter</w:t>
      </w:r>
      <w:r w:rsidR="00CF43EB">
        <w:t>. Therefore the constants have to</w:t>
      </w:r>
      <w:r w:rsidR="00180C4C">
        <w:t xml:space="preserve"> be set absolutely correct. This values (RollKp, RollKi, RollKd, PitchKp, PitchKi, PitchKd, YawKp, YawKi, YawKd) </w:t>
      </w:r>
      <w:r w:rsidR="00CF43EB">
        <w:t xml:space="preserve">need to </w:t>
      </w:r>
      <w:r w:rsidR="00180C4C">
        <w:t>be determined experimentally using for example a specific tuning method like the “Ziegler-Nichols-Method”</w:t>
      </w:r>
      <w:r w:rsidR="000F789D">
        <w:t xml:space="preserve"> or using an online tutorial for tuning PIDs of an quadcopter (</w:t>
      </w:r>
      <w:hyperlink r:id="rId5" w:history="1">
        <w:r w:rsidR="000F789D" w:rsidRPr="000F789D">
          <w:rPr>
            <w:rStyle w:val="Hyperlink"/>
          </w:rPr>
          <w:t>http://www.technik-consulting.eu/Optimierung/Quadrocopter_PID-Regelung.html</w:t>
        </w:r>
      </w:hyperlink>
      <w:r w:rsidR="000F789D">
        <w:t>).</w:t>
      </w:r>
      <w:r w:rsidR="00180C4C">
        <w:t xml:space="preserve"> </w:t>
      </w:r>
      <w:r w:rsidR="009F4235">
        <w:t xml:space="preserve"> </w:t>
      </w:r>
      <w:bookmarkStart w:id="4" w:name="_GoBack"/>
      <w:bookmarkEnd w:id="4"/>
      <w:r w:rsidR="00F60CE3">
        <w:t>Additionally,</w:t>
      </w:r>
      <w:r w:rsidR="009F4235">
        <w:t xml:space="preserve"> a limitation of the maximum and minimum return value</w:t>
      </w:r>
      <w:r w:rsidR="00DE26CB">
        <w:t xml:space="preserve"> is implemented, so the value is also valid in case of a wrong computation.</w:t>
      </w:r>
      <w:r w:rsidR="001E4305">
        <w:t xml:space="preserve"> </w:t>
      </w:r>
      <w:r w:rsidR="000F789D">
        <w:t>The maximum and minimum values can also be changed while experimenting with the constants of the PID regulators.</w:t>
      </w:r>
    </w:p>
    <w:sectPr w:rsidR="00847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99"/>
    <w:rsid w:val="0001053A"/>
    <w:rsid w:val="000A242E"/>
    <w:rsid w:val="000F789D"/>
    <w:rsid w:val="00180C4C"/>
    <w:rsid w:val="001E4305"/>
    <w:rsid w:val="0020233E"/>
    <w:rsid w:val="002D1D83"/>
    <w:rsid w:val="003B7799"/>
    <w:rsid w:val="003E71D3"/>
    <w:rsid w:val="0045773A"/>
    <w:rsid w:val="004F2230"/>
    <w:rsid w:val="007C19C9"/>
    <w:rsid w:val="008034F7"/>
    <w:rsid w:val="00845A76"/>
    <w:rsid w:val="00847D32"/>
    <w:rsid w:val="00920F9C"/>
    <w:rsid w:val="00967B60"/>
    <w:rsid w:val="009C3558"/>
    <w:rsid w:val="009F4235"/>
    <w:rsid w:val="00C3444D"/>
    <w:rsid w:val="00CF43EB"/>
    <w:rsid w:val="00DB1686"/>
    <w:rsid w:val="00DE26CB"/>
    <w:rsid w:val="00F20C96"/>
    <w:rsid w:val="00F6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3B50"/>
  <w15:chartTrackingRefBased/>
  <w15:docId w15:val="{4179676F-0C03-4B9E-8AA9-59A598A7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D1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1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D1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D1D83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2D1D83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D1D83"/>
  </w:style>
  <w:style w:type="character" w:styleId="BesuchterLink">
    <w:name w:val="FollowedHyperlink"/>
    <w:basedOn w:val="Absatz-Standardschriftart"/>
    <w:uiPriority w:val="99"/>
    <w:semiHidden/>
    <w:unhideWhenUsed/>
    <w:rsid w:val="000F7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echnik-consulting.eu/Optimierung/Quadrocopter_PID-Regelung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Documents\sourcetree\documentations\FinalRepor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Description</b:Tag>
    <b:SourceType>InternetSite</b:SourceType>
    <b:Guid>{32FE9070-296D-4727-9030-CABB26D93D4B}</b:Guid>
    <b:Author>
      <b:Author>
        <b:NameList>
          <b:Person>
            <b:Last>author</b:Last>
          </b:Person>
        </b:NameList>
      </b:Author>
    </b:Author>
    <b:Title>nameOfWebsite</b:Title>
    <b:Year>year</b:Year>
    <b:Month>month</b:Month>
    <b:Day>day</b:Day>
    <b:URL>http://url.de</b:URL>
    <b:RefOrder>1</b:RefOrder>
  </b:Source>
  <b:Source>
    <b:Tag>autar</b:Tag>
    <b:SourceType>Book</b:SourceType>
    <b:Guid>{7FB03926-981B-4CDB-8ABA-70DD430A19C2}</b:Guid>
    <b:Title>title</b:Title>
    <b:Year>year</b:Year>
    <b:Author>
      <b:Author>
        <b:NameList>
          <b:Person>
            <b:Last>author</b:Last>
          </b:Person>
        </b:NameList>
      </b:Author>
    </b:Author>
    <b:BookTitle>titleOfBook</b:BookTitle>
    <b:City>Ulm</b:City>
    <b:Publisher>verlag</b:Publisher>
    <b:RefOrder>2</b:RefOrder>
  </b:Source>
</b:Sources>
</file>

<file path=customXml/itemProps1.xml><?xml version="1.0" encoding="utf-8"?>
<ds:datastoreItem xmlns:ds="http://schemas.openxmlformats.org/officeDocument/2006/customXml" ds:itemID="{27271C7A-C078-44AD-BC5C-917A6433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FinalReportVorlage.dotx</Template>
  <TotalTime>0</TotalTime>
  <Pages>1</Pages>
  <Words>287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9</cp:revision>
  <dcterms:created xsi:type="dcterms:W3CDTF">2016-01-05T15:28:00Z</dcterms:created>
  <dcterms:modified xsi:type="dcterms:W3CDTF">2016-01-07T10:27:00Z</dcterms:modified>
</cp:coreProperties>
</file>