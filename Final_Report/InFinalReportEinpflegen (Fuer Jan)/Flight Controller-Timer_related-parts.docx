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FC" w:rsidRPr="00C94389" w:rsidRDefault="005F60FC" w:rsidP="005F60FC">
      <w:pPr>
        <w:pStyle w:val="berschrift1"/>
        <w:numPr>
          <w:ilvl w:val="0"/>
          <w:numId w:val="1"/>
        </w:numPr>
        <w:rPr>
          <w:lang w:val="en-US" w:eastAsia="de-DE"/>
        </w:rPr>
      </w:pPr>
      <w:bookmarkStart w:id="0" w:name="_Toc440026134"/>
      <w:r w:rsidRPr="00C94389">
        <w:rPr>
          <w:lang w:val="en-US" w:eastAsia="de-DE"/>
        </w:rPr>
        <w:t>Flight Controller</w:t>
      </w:r>
      <w:bookmarkEnd w:id="0"/>
      <w:r w:rsidR="0051491F">
        <w:rPr>
          <w:lang w:val="en-US" w:eastAsia="de-DE"/>
        </w:rPr>
        <w:t xml:space="preserve"> //in section 11.3</w:t>
      </w:r>
    </w:p>
    <w:p w:rsidR="002D1D83" w:rsidRDefault="005F60FC" w:rsidP="002D1D83">
      <w:pPr>
        <w:pStyle w:val="berschrift2"/>
        <w:rPr>
          <w:lang w:val="en-US"/>
        </w:rPr>
      </w:pPr>
      <w:r w:rsidRPr="00C94389">
        <w:rPr>
          <w:lang w:val="en-US"/>
        </w:rPr>
        <w:t>Flight Controller General Structure</w:t>
      </w:r>
      <w:r w:rsidR="0051491F">
        <w:rPr>
          <w:lang w:val="en-US"/>
        </w:rPr>
        <w:t xml:space="preserve"> </w:t>
      </w:r>
    </w:p>
    <w:p w:rsidR="0051491F" w:rsidRPr="0051491F" w:rsidRDefault="0051491F" w:rsidP="0051491F">
      <w:pPr>
        <w:rPr>
          <w:lang w:val="en-US"/>
        </w:rPr>
      </w:pPr>
      <w:r>
        <w:rPr>
          <w:lang w:val="en-US"/>
        </w:rPr>
        <w:t>//</w:t>
      </w:r>
      <w:bookmarkStart w:id="1" w:name="_GoBack"/>
      <w:bookmarkEnd w:id="1"/>
      <w:proofErr w:type="spellStart"/>
      <w:r>
        <w:rPr>
          <w:lang w:val="en-US"/>
        </w:rPr>
        <w:t>Zeug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flo</w:t>
      </w:r>
      <w:proofErr w:type="spellEnd"/>
      <w:r>
        <w:rPr>
          <w:lang w:val="en-US"/>
        </w:rPr>
        <w:t xml:space="preserve"> used software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stehen</w:t>
      </w:r>
      <w:proofErr w:type="spellEnd"/>
    </w:p>
    <w:p w:rsidR="002D1D83" w:rsidRPr="00C94389" w:rsidRDefault="005F60FC" w:rsidP="002D1D83">
      <w:pPr>
        <w:pStyle w:val="berschrift3"/>
        <w:rPr>
          <w:lang w:val="en-US"/>
        </w:rPr>
      </w:pPr>
      <w:r w:rsidRPr="00C94389">
        <w:rPr>
          <w:lang w:val="en-US"/>
        </w:rPr>
        <w:t>Tasks and Timing</w:t>
      </w:r>
    </w:p>
    <w:p w:rsidR="00C94389" w:rsidRDefault="00C961EC" w:rsidP="005F60FC">
      <w:pPr>
        <w:rPr>
          <w:lang w:val="en-US"/>
        </w:rPr>
      </w:pPr>
      <w:r w:rsidRPr="00C94389">
        <w:rPr>
          <w:lang w:val="en-US"/>
        </w:rPr>
        <w:t xml:space="preserve">All tasks of the </w:t>
      </w:r>
      <w:proofErr w:type="spellStart"/>
      <w:r w:rsidRPr="00C94389">
        <w:rPr>
          <w:lang w:val="en-US"/>
        </w:rPr>
        <w:t>XCopter</w:t>
      </w:r>
      <w:proofErr w:type="spellEnd"/>
      <w:r w:rsidRPr="00C94389">
        <w:rPr>
          <w:lang w:val="en-US"/>
        </w:rPr>
        <w:t xml:space="preserve"> flight controller </w:t>
      </w:r>
      <w:r w:rsidR="00A800FD" w:rsidRPr="00C94389">
        <w:rPr>
          <w:lang w:val="en-US"/>
        </w:rPr>
        <w:t xml:space="preserve">have to </w:t>
      </w:r>
      <w:r w:rsidRPr="00C94389">
        <w:rPr>
          <w:lang w:val="en-US"/>
        </w:rPr>
        <w:t xml:space="preserve">run </w:t>
      </w:r>
      <w:r w:rsidR="005F60FC" w:rsidRPr="00C94389">
        <w:rPr>
          <w:lang w:val="en-US"/>
        </w:rPr>
        <w:t>in a specific hierarchy.</w:t>
      </w:r>
      <w:r w:rsidRPr="00C94389">
        <w:rPr>
          <w:lang w:val="en-US"/>
        </w:rPr>
        <w:br/>
        <w:t xml:space="preserve">The used </w:t>
      </w:r>
      <w:r w:rsidR="00A800FD" w:rsidRPr="00C94389">
        <w:rPr>
          <w:lang w:val="en-US"/>
        </w:rPr>
        <w:t xml:space="preserve">version of the </w:t>
      </w:r>
      <w:r w:rsidRPr="00C94389">
        <w:rPr>
          <w:lang w:val="en-US"/>
        </w:rPr>
        <w:t xml:space="preserve">operating system </w:t>
      </w:r>
      <w:proofErr w:type="spellStart"/>
      <w:r w:rsidRPr="00C94389">
        <w:rPr>
          <w:i/>
          <w:lang w:val="en-US"/>
        </w:rPr>
        <w:t>uC</w:t>
      </w:r>
      <w:proofErr w:type="spellEnd"/>
      <w:r w:rsidRPr="00C94389">
        <w:rPr>
          <w:i/>
          <w:lang w:val="en-US"/>
        </w:rPr>
        <w:t>/OS II</w:t>
      </w:r>
      <w:r w:rsidR="00A800FD" w:rsidRPr="00C94389">
        <w:rPr>
          <w:lang w:val="en-US"/>
        </w:rPr>
        <w:t xml:space="preserve"> has no built-in function, which is precise enough</w:t>
      </w:r>
      <w:r w:rsidR="00A800FD" w:rsidRPr="00C94389">
        <w:rPr>
          <w:lang w:val="en-US"/>
        </w:rPr>
        <w:br/>
      </w:r>
      <w:r w:rsidRPr="00C94389">
        <w:rPr>
          <w:lang w:val="en-US"/>
        </w:rPr>
        <w:t>to make all tasks periodic</w:t>
      </w:r>
      <w:r w:rsidR="00264FB4" w:rsidRPr="00C94389">
        <w:rPr>
          <w:lang w:val="en-US"/>
        </w:rPr>
        <w:t xml:space="preserve"> in an appropriate way</w:t>
      </w:r>
      <w:r w:rsidRPr="00C94389">
        <w:rPr>
          <w:lang w:val="en-US"/>
        </w:rPr>
        <w:t>.</w:t>
      </w:r>
      <w:r w:rsidRPr="00C94389">
        <w:rPr>
          <w:lang w:val="en-US"/>
        </w:rPr>
        <w:br/>
      </w:r>
      <w:r w:rsidR="00A800FD" w:rsidRPr="00C94389">
        <w:rPr>
          <w:lang w:val="en-US"/>
        </w:rPr>
        <w:t xml:space="preserve">However the </w:t>
      </w:r>
      <w:proofErr w:type="spellStart"/>
      <w:r w:rsidR="00A800FD" w:rsidRPr="00C94389">
        <w:rPr>
          <w:i/>
          <w:lang w:val="en-US"/>
        </w:rPr>
        <w:t>altera</w:t>
      </w:r>
      <w:proofErr w:type="spellEnd"/>
      <w:r w:rsidR="00A800FD" w:rsidRPr="00C94389">
        <w:rPr>
          <w:i/>
          <w:lang w:val="en-US"/>
        </w:rPr>
        <w:t xml:space="preserve"> </w:t>
      </w:r>
      <w:proofErr w:type="spellStart"/>
      <w:r w:rsidR="00A800FD" w:rsidRPr="00C94389">
        <w:rPr>
          <w:i/>
          <w:lang w:val="en-US"/>
        </w:rPr>
        <w:t>nios</w:t>
      </w:r>
      <w:proofErr w:type="spellEnd"/>
      <w:r w:rsidR="00A800FD" w:rsidRPr="00C94389">
        <w:rPr>
          <w:i/>
          <w:lang w:val="en-US"/>
        </w:rPr>
        <w:t xml:space="preserve"> ii HAL</w:t>
      </w:r>
      <w:r w:rsidR="00A800FD" w:rsidRPr="00C94389">
        <w:rPr>
          <w:lang w:val="en-US"/>
        </w:rPr>
        <w:t xml:space="preserve"> offers functions to create </w:t>
      </w:r>
      <w:r w:rsidR="00A800FD" w:rsidRPr="00C94389">
        <w:rPr>
          <w:i/>
          <w:lang w:val="en-US"/>
        </w:rPr>
        <w:t>periodic alarm timers</w:t>
      </w:r>
      <w:r w:rsidR="00FE6BAA" w:rsidRPr="00C94389">
        <w:rPr>
          <w:i/>
          <w:lang w:val="en-US"/>
        </w:rPr>
        <w:t xml:space="preserve"> </w:t>
      </w:r>
      <w:r w:rsidR="00FE6BAA" w:rsidRPr="00C94389">
        <w:rPr>
          <w:lang w:val="en-US"/>
        </w:rPr>
        <w:t xml:space="preserve">sporting a built-in </w:t>
      </w:r>
      <w:r w:rsidR="00FE6BAA" w:rsidRPr="00C94389">
        <w:rPr>
          <w:i/>
          <w:lang w:val="en-US"/>
        </w:rPr>
        <w:t>timer slave</w:t>
      </w:r>
      <w:r w:rsidR="00264FB4" w:rsidRPr="00C94389">
        <w:rPr>
          <w:lang w:val="en-US"/>
        </w:rPr>
        <w:t xml:space="preserve"> IP-c</w:t>
      </w:r>
      <w:r w:rsidR="00FE6BAA" w:rsidRPr="00C94389">
        <w:rPr>
          <w:lang w:val="en-US"/>
        </w:rPr>
        <w:t xml:space="preserve">ore. By default there is only one </w:t>
      </w:r>
      <w:r w:rsidR="00FE6BAA" w:rsidRPr="00C94389">
        <w:rPr>
          <w:i/>
          <w:lang w:val="en-US"/>
        </w:rPr>
        <w:t>system timer core</w:t>
      </w:r>
      <w:r w:rsidR="00FE6BAA" w:rsidRPr="00C94389">
        <w:rPr>
          <w:lang w:val="en-US"/>
        </w:rPr>
        <w:t xml:space="preserve"> available which cannot be controlled by the user. </w:t>
      </w:r>
      <w:r w:rsidR="00264FB4" w:rsidRPr="00C94389">
        <w:rPr>
          <w:lang w:val="en-US"/>
        </w:rPr>
        <w:t>This requires another timer added to the SOPC.</w:t>
      </w:r>
      <w:r w:rsidR="00264FB4" w:rsidRPr="00C94389">
        <w:rPr>
          <w:lang w:val="en-US"/>
        </w:rPr>
        <w:br/>
        <w:t>The currently integrated timer has a timer has a resolution of 1µs.</w:t>
      </w:r>
      <w:r w:rsidR="00A800FD" w:rsidRPr="00C94389">
        <w:rPr>
          <w:lang w:val="en-US"/>
        </w:rPr>
        <w:br/>
      </w:r>
      <w:r w:rsidR="00264FB4" w:rsidRPr="00C94389">
        <w:rPr>
          <w:lang w:val="en-US"/>
        </w:rPr>
        <w:t>Thus it is possible to run all tasks in a deterministic behavior</w:t>
      </w:r>
      <w:r w:rsidR="00C94389" w:rsidRPr="00C94389">
        <w:rPr>
          <w:lang w:val="en-US"/>
        </w:rPr>
        <w:t>,</w:t>
      </w:r>
      <w:r w:rsidR="00264FB4" w:rsidRPr="00C94389">
        <w:rPr>
          <w:lang w:val="en-US"/>
        </w:rPr>
        <w:t xml:space="preserve"> </w:t>
      </w:r>
      <w:r w:rsidRPr="00C94389">
        <w:rPr>
          <w:lang w:val="en-US"/>
        </w:rPr>
        <w:t>by releasing a semaphore after a certain period of time has elapsed.</w:t>
      </w:r>
      <w:r w:rsidR="00A156C3">
        <w:rPr>
          <w:lang w:val="en-US"/>
        </w:rPr>
        <w:t xml:space="preserve"> The Task itself has to wait for the semaphore to open.</w:t>
      </w:r>
      <w:r w:rsidR="00C94389">
        <w:rPr>
          <w:lang w:val="en-US"/>
        </w:rPr>
        <w:br/>
      </w:r>
      <w:r w:rsidR="008A75FB">
        <w:rPr>
          <w:lang w:val="en-US"/>
        </w:rPr>
        <w:t>An example implementation</w:t>
      </w:r>
      <w:r w:rsidR="00A156C3">
        <w:rPr>
          <w:lang w:val="en-US"/>
        </w:rPr>
        <w:t xml:space="preserve"> </w:t>
      </w:r>
      <w:r w:rsidR="00C94389" w:rsidRPr="00C94389">
        <w:rPr>
          <w:lang w:val="en-US"/>
        </w:rPr>
        <w:t>how</w:t>
      </w:r>
      <w:r w:rsidR="00A156C3">
        <w:rPr>
          <w:lang w:val="en-US"/>
        </w:rPr>
        <w:t xml:space="preserve"> </w:t>
      </w:r>
      <w:r w:rsidR="00C94389" w:rsidRPr="00C94389">
        <w:rPr>
          <w:lang w:val="en-US"/>
        </w:rPr>
        <w:t xml:space="preserve">tasks </w:t>
      </w:r>
      <w:r w:rsidR="00A156C3">
        <w:rPr>
          <w:lang w:val="en-US"/>
        </w:rPr>
        <w:t>are</w:t>
      </w:r>
      <w:r w:rsidR="00C94389">
        <w:rPr>
          <w:lang w:val="en-US"/>
        </w:rPr>
        <w:t xml:space="preserve"> </w:t>
      </w:r>
      <w:r w:rsidR="008A75FB">
        <w:rPr>
          <w:lang w:val="en-US"/>
        </w:rPr>
        <w:t>made periodic can be seen in below (Figure 1).</w:t>
      </w:r>
    </w:p>
    <w:p w:rsidR="008A75FB" w:rsidRDefault="008A75FB" w:rsidP="005F60FC">
      <w:pPr>
        <w:rPr>
          <w:lang w:val="en-US"/>
        </w:rPr>
      </w:pPr>
    </w:p>
    <w:p w:rsidR="008A75FB" w:rsidRPr="0051491F" w:rsidRDefault="008A75FB" w:rsidP="005F60FC">
      <w:r w:rsidRPr="0051491F">
        <w:t xml:space="preserve">// Wie man </w:t>
      </w:r>
      <w:proofErr w:type="spellStart"/>
      <w:r w:rsidRPr="0051491F">
        <w:t>code</w:t>
      </w:r>
      <w:proofErr w:type="spellEnd"/>
      <w:r w:rsidRPr="0051491F">
        <w:t xml:space="preserve"> in </w:t>
      </w:r>
      <w:proofErr w:type="spellStart"/>
      <w:r w:rsidRPr="0051491F">
        <w:t>word</w:t>
      </w:r>
      <w:proofErr w:type="spellEnd"/>
      <w:r w:rsidRPr="0051491F">
        <w:t xml:space="preserve"> 2013 einfügt:</w:t>
      </w:r>
      <w:r w:rsidRPr="0051491F">
        <w:br/>
        <w:t>/</w:t>
      </w:r>
      <w:proofErr w:type="gramStart"/>
      <w:r w:rsidRPr="0051491F">
        <w:t>/ ”</w:t>
      </w:r>
      <w:proofErr w:type="gramEnd"/>
      <w:r w:rsidRPr="0051491F">
        <w:t xml:space="preserve">Einfügen” -&gt; “Objekt einfügen” -&gt; Code aus </w:t>
      </w:r>
      <w:proofErr w:type="spellStart"/>
      <w:r w:rsidRPr="0051491F">
        <w:t>GitHub</w:t>
      </w:r>
      <w:proofErr w:type="spellEnd"/>
      <w:r w:rsidRPr="0051491F">
        <w:t xml:space="preserve"> kopieren und formatieren.</w:t>
      </w:r>
      <w:r w:rsidRPr="0051491F">
        <w:br/>
        <w:t xml:space="preserve">// Auf Wunsch Rahmen oder </w:t>
      </w:r>
      <w:proofErr w:type="spellStart"/>
      <w:r w:rsidRPr="0051491F">
        <w:t>schattierung</w:t>
      </w:r>
      <w:proofErr w:type="spellEnd"/>
      <w:r w:rsidRPr="0051491F">
        <w:t xml:space="preserve"> IM OBJEKT </w:t>
      </w:r>
      <w:proofErr w:type="spellStart"/>
      <w:r w:rsidRPr="0051491F">
        <w:t>texk</w:t>
      </w:r>
      <w:proofErr w:type="spellEnd"/>
      <w:r w:rsidRPr="0051491F">
        <w:t xml:space="preserve"> einschalten. Sonst wird der obere rahmen // nicht </w:t>
      </w:r>
      <w:proofErr w:type="spellStart"/>
      <w:r w:rsidRPr="0051491F">
        <w:t>angezeit</w:t>
      </w:r>
      <w:proofErr w:type="spellEnd"/>
      <w:r w:rsidRPr="0051491F">
        <w:t>. Den Code kann man dann sogar in dem PDF markieren.</w:t>
      </w:r>
    </w:p>
    <w:p w:rsidR="008A75FB" w:rsidRPr="0051491F" w:rsidRDefault="00A156C3" w:rsidP="008A75FB">
      <w:pPr>
        <w:pStyle w:val="Beschriftung"/>
        <w:rPr>
          <w:lang w:val="en-US"/>
        </w:rPr>
      </w:pPr>
      <w:r>
        <w:rPr>
          <w:lang w:val="en-US"/>
        </w:rPr>
        <w:object w:dxaOrig="9332" w:dyaOrig="4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97.25pt" o:ole="">
            <v:imagedata r:id="rId6" o:title=""/>
          </v:shape>
          <o:OLEObject Type="Embed" ProgID="Word.OpenDocumentText.12" ShapeID="_x0000_i1025" DrawAspect="Content" ObjectID="_1513869520" r:id="rId7"/>
        </w:object>
      </w:r>
      <w:r w:rsidR="008A75FB" w:rsidRPr="0051491F">
        <w:rPr>
          <w:lang w:val="en-US"/>
        </w:rPr>
        <w:t xml:space="preserve"> </w:t>
      </w:r>
    </w:p>
    <w:p w:rsidR="008A75FB" w:rsidRPr="0051491F" w:rsidRDefault="008A75FB" w:rsidP="008A75FB">
      <w:pPr>
        <w:pStyle w:val="Beschriftung"/>
        <w:rPr>
          <w:lang w:val="en-US"/>
        </w:rPr>
      </w:pPr>
      <w:r w:rsidRPr="0051491F">
        <w:rPr>
          <w:lang w:val="en-US"/>
        </w:rPr>
        <w:t xml:space="preserve">Figure </w:t>
      </w:r>
      <w:r w:rsidR="0051491F">
        <w:fldChar w:fldCharType="begin"/>
      </w:r>
      <w:r w:rsidR="0051491F" w:rsidRPr="0051491F">
        <w:rPr>
          <w:lang w:val="en-US"/>
        </w:rPr>
        <w:instrText xml:space="preserve"> SEQ Figure \* ARABIC </w:instrText>
      </w:r>
      <w:r w:rsidR="0051491F">
        <w:fldChar w:fldCharType="separate"/>
      </w:r>
      <w:r w:rsidRPr="0051491F">
        <w:rPr>
          <w:noProof/>
          <w:lang w:val="en-US"/>
        </w:rPr>
        <w:t>1</w:t>
      </w:r>
      <w:r w:rsidR="0051491F">
        <w:rPr>
          <w:noProof/>
        </w:rPr>
        <w:fldChar w:fldCharType="end"/>
      </w:r>
      <w:r w:rsidRPr="0051491F">
        <w:rPr>
          <w:lang w:val="en-US"/>
        </w:rPr>
        <w:t xml:space="preserve"> Example code how to make tasks periodic</w:t>
      </w:r>
    </w:p>
    <w:p w:rsidR="00955979" w:rsidRPr="00C94389" w:rsidRDefault="008A75FB" w:rsidP="002D1D8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-1547214687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:rsidR="002D1D83" w:rsidRPr="00C94389" w:rsidRDefault="002D1D83">
          <w:pPr>
            <w:pStyle w:val="berschrift1"/>
            <w:rPr>
              <w:lang w:val="en-US"/>
            </w:rPr>
          </w:pPr>
          <w:proofErr w:type="spellStart"/>
          <w:r w:rsidRPr="00C94389">
            <w:rPr>
              <w:lang w:val="en-US"/>
            </w:rPr>
            <w:t>Literaturverzeichnis</w:t>
          </w:r>
          <w:proofErr w:type="spellEnd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:rsidR="007C19C9" w:rsidRPr="00C94389" w:rsidRDefault="002D1D83" w:rsidP="007C19C9">
              <w:pPr>
                <w:keepNext/>
                <w:rPr>
                  <w:noProof/>
                  <w:lang w:val="en-US"/>
                </w:rPr>
              </w:pPr>
              <w:r w:rsidRPr="00C94389">
                <w:rPr>
                  <w:lang w:val="en-US"/>
                </w:rPr>
                <w:fldChar w:fldCharType="begin"/>
              </w:r>
              <w:r w:rsidRPr="00C94389">
                <w:rPr>
                  <w:lang w:val="en-US"/>
                </w:rPr>
                <w:instrText>BIBLIOGRAPHY</w:instrText>
              </w:r>
              <w:r w:rsidRPr="00C94389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7C19C9" w:rsidRPr="0051491F">
                <w:trPr>
                  <w:divId w:val="2102641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19C9" w:rsidRPr="00C94389" w:rsidRDefault="007C19C9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 w:rsidRPr="00C94389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19C9" w:rsidRPr="00C94389" w:rsidRDefault="008A75FB" w:rsidP="008A75FB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Altera</w:t>
                    </w:r>
                    <w:r w:rsidR="007C19C9" w:rsidRPr="00C94389">
                      <w:rPr>
                        <w:noProof/>
                        <w:lang w:val="en-US"/>
                      </w:rPr>
                      <w:t>, „</w:t>
                    </w:r>
                    <w:r w:rsidRPr="008A75FB">
                      <w:rPr>
                        <w:noProof/>
                        <w:lang w:val="en-US"/>
                      </w:rPr>
                      <w:t xml:space="preserve">n2sw_nii52010.pdf </w:t>
                    </w:r>
                    <w:r w:rsidR="007C19C9" w:rsidRPr="00C94389">
                      <w:rPr>
                        <w:noProof/>
                        <w:lang w:val="en-US"/>
                      </w:rPr>
                      <w:t>“</w:t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="007C19C9" w:rsidRPr="00C94389">
                      <w:rPr>
                        <w:noProof/>
                        <w:lang w:val="en-US"/>
                      </w:rPr>
                      <w:t xml:space="preserve">Available: </w:t>
                    </w:r>
                    <w:r w:rsidRPr="008A75FB">
                      <w:rPr>
                        <w:noProof/>
                        <w:lang w:val="en-US"/>
                      </w:rPr>
                      <w:t>https://www.altera.co.jp/ja_JP/pdfs/literature/hb/nios2/n2sw_nii52010.pdf</w:t>
                    </w:r>
                    <w:r w:rsidR="007C19C9" w:rsidRPr="00C94389"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  <w:tr w:rsidR="007C19C9" w:rsidRPr="0051491F">
                <w:trPr>
                  <w:divId w:val="2102641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19C9" w:rsidRPr="00C94389" w:rsidRDefault="007C19C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C94389"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19C9" w:rsidRPr="00C94389" w:rsidRDefault="007C19C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C94389">
                      <w:rPr>
                        <w:noProof/>
                        <w:lang w:val="en-US"/>
                      </w:rPr>
                      <w:t xml:space="preserve">author, title, Ulm: verlag, year. </w:t>
                    </w:r>
                  </w:p>
                </w:tc>
              </w:tr>
            </w:tbl>
            <w:p w:rsidR="007C19C9" w:rsidRPr="00C94389" w:rsidRDefault="007C19C9">
              <w:pPr>
                <w:divId w:val="210264109"/>
                <w:rPr>
                  <w:rFonts w:eastAsia="Times New Roman"/>
                  <w:noProof/>
                  <w:lang w:val="en-US"/>
                </w:rPr>
              </w:pPr>
            </w:p>
            <w:p w:rsidR="002D1D83" w:rsidRPr="00C94389" w:rsidRDefault="002D1D83" w:rsidP="007C19C9">
              <w:pPr>
                <w:keepNext/>
                <w:rPr>
                  <w:lang w:val="en-US"/>
                </w:rPr>
              </w:pPr>
              <w:r w:rsidRPr="00C94389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sectPr w:rsidR="002D1D83" w:rsidRPr="00C943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6FDE09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FC"/>
    <w:rsid w:val="00264FB4"/>
    <w:rsid w:val="002D1D83"/>
    <w:rsid w:val="003E3D93"/>
    <w:rsid w:val="0051491F"/>
    <w:rsid w:val="00584CB3"/>
    <w:rsid w:val="005F60FC"/>
    <w:rsid w:val="00750FEF"/>
    <w:rsid w:val="007C19C9"/>
    <w:rsid w:val="008A75FB"/>
    <w:rsid w:val="008F3DF4"/>
    <w:rsid w:val="00955979"/>
    <w:rsid w:val="00A156C3"/>
    <w:rsid w:val="00A800FD"/>
    <w:rsid w:val="00C3444D"/>
    <w:rsid w:val="00C94389"/>
    <w:rsid w:val="00C961EC"/>
    <w:rsid w:val="00F20C96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52E7781-D98C-4797-85A3-0834722A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3DF4"/>
  </w:style>
  <w:style w:type="paragraph" w:styleId="berschrift1">
    <w:name w:val="heading 1"/>
    <w:basedOn w:val="Standard"/>
    <w:next w:val="Standard"/>
    <w:link w:val="berschrift1Zchn"/>
    <w:uiPriority w:val="9"/>
    <w:qFormat/>
    <w:rsid w:val="008F3DF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3DF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3DF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3DF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DF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3DF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3DF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3DF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3DF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3DF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3DF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3DF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schriftung">
    <w:name w:val="caption"/>
    <w:basedOn w:val="Standard"/>
    <w:next w:val="Standard"/>
    <w:uiPriority w:val="35"/>
    <w:unhideWhenUsed/>
    <w:qFormat/>
    <w:rsid w:val="008F3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D1D83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2D1D83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D1D83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DF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DF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3DF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3D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3D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3D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F3D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3DF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3DF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3DF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8F3DF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8F3DF4"/>
    <w:rPr>
      <w:i/>
      <w:iCs/>
      <w:color w:val="auto"/>
    </w:rPr>
  </w:style>
  <w:style w:type="paragraph" w:styleId="KeinLeerraum">
    <w:name w:val="No Spacing"/>
    <w:uiPriority w:val="1"/>
    <w:qFormat/>
    <w:rsid w:val="008F3DF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F3DF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F3DF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3DF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3DF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8F3DF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F3DF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8F3DF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F3DF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8F3DF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D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FinalReport_Vorlage_FuerEinzelne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Description</b:Tag>
    <b:SourceType>InternetSite</b:SourceType>
    <b:Guid>{32FE9070-296D-4727-9030-CABB26D93D4B}</b:Guid>
    <b:Author>
      <b:Author>
        <b:NameList>
          <b:Person>
            <b:Last>author</b:Last>
          </b:Person>
        </b:NameList>
      </b:Author>
    </b:Author>
    <b:Title>nameOfWebsite</b:Title>
    <b:Year>year</b:Year>
    <b:Month>month</b:Month>
    <b:Day>day</b:Day>
    <b:URL>http://url.de</b:URL>
    <b:RefOrder>1</b:RefOrder>
  </b:Source>
  <b:Source>
    <b:Tag>autar</b:Tag>
    <b:SourceType>Book</b:SourceType>
    <b:Guid>{7FB03926-981B-4CDB-8ABA-70DD430A19C2}</b:Guid>
    <b:Title>title</b:Title>
    <b:Year>year</b:Year>
    <b:Author>
      <b:Author>
        <b:NameList>
          <b:Person>
            <b:Last>author</b:Last>
          </b:Person>
        </b:NameList>
      </b:Author>
    </b:Author>
    <b:BookTitle>titleOfBook</b:BookTitle>
    <b:City>Ulm</b:City>
    <b:Publisher>verlag</b:Publisher>
    <b:RefOrder>2</b:RefOrder>
  </b:Source>
</b:Sources>
</file>

<file path=customXml/itemProps1.xml><?xml version="1.0" encoding="utf-8"?>
<ds:datastoreItem xmlns:ds="http://schemas.openxmlformats.org/officeDocument/2006/customXml" ds:itemID="{3C2A8C05-9CC5-4BA3-BD07-60D3401C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FinalReport_Vorlage_FuerEinzelneDocs.dotx</Template>
  <TotalTime>0</TotalTime>
  <Pages>2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Derpzilla</dc:creator>
  <cp:keywords/>
  <dc:description/>
  <cp:lastModifiedBy>Derpzilla</cp:lastModifiedBy>
  <cp:revision>4</cp:revision>
  <dcterms:created xsi:type="dcterms:W3CDTF">2016-01-09T15:49:00Z</dcterms:created>
  <dcterms:modified xsi:type="dcterms:W3CDTF">2016-01-09T17:32:00Z</dcterms:modified>
</cp:coreProperties>
</file>