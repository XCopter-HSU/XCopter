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89" w:rsidRDefault="00315E89" w:rsidP="00315E89">
      <w:pPr>
        <w:pStyle w:val="berschrift1"/>
        <w:rPr>
          <w:lang w:val="en-US"/>
        </w:rPr>
      </w:pPr>
      <w:r>
        <w:rPr>
          <w:lang w:val="en-US"/>
        </w:rPr>
        <w:t>Future Work</w:t>
      </w:r>
      <w:bookmarkStart w:id="0" w:name="_Toc432598849"/>
    </w:p>
    <w:bookmarkEnd w:id="0"/>
    <w:p w:rsidR="00EE104A" w:rsidRDefault="00EE104A" w:rsidP="00EE104A">
      <w:pPr>
        <w:rPr>
          <w:lang w:val="en-US"/>
        </w:rPr>
      </w:pPr>
      <w:r w:rsidRPr="00EE104A">
        <w:rPr>
          <w:lang w:val="en-US"/>
        </w:rPr>
        <w:t xml:space="preserve">The </w:t>
      </w:r>
      <w:r w:rsidR="00276BE5" w:rsidRPr="00EE104A">
        <w:rPr>
          <w:lang w:val="en-US"/>
        </w:rPr>
        <w:t>development</w:t>
      </w:r>
      <w:r w:rsidRPr="00EE104A">
        <w:rPr>
          <w:lang w:val="en-US"/>
        </w:rPr>
        <w:t xml:space="preserve"> of the flight control unit has </w:t>
      </w:r>
      <w:r>
        <w:rPr>
          <w:lang w:val="en-US"/>
        </w:rPr>
        <w:t>stopped at a rather late state.</w:t>
      </w:r>
      <w:r>
        <w:rPr>
          <w:lang w:val="en-US"/>
        </w:rPr>
        <w:br/>
      </w:r>
      <w:r w:rsidRPr="00EE104A">
        <w:rPr>
          <w:lang w:val="en-US"/>
        </w:rPr>
        <w:t>Future steps encompass the connection of all major control loop modules (e.g</w:t>
      </w:r>
      <w:r>
        <w:rPr>
          <w:lang w:val="en-US"/>
        </w:rPr>
        <w:t xml:space="preserve">. PID and Motor Mapper module). </w:t>
      </w:r>
      <w:r w:rsidRPr="00EE104A">
        <w:rPr>
          <w:lang w:val="en-US"/>
        </w:rPr>
        <w:t>This can be implemented immediately on top of the current st</w:t>
      </w:r>
      <w:r>
        <w:rPr>
          <w:lang w:val="en-US"/>
        </w:rPr>
        <w:t xml:space="preserve">ate of the flight control unit. </w:t>
      </w:r>
      <w:r w:rsidRPr="00EE104A">
        <w:rPr>
          <w:lang w:val="en-US"/>
        </w:rPr>
        <w:t>Furthermore the timings of all control loop tasks have to be evaluated as well.</w:t>
      </w:r>
      <w:r>
        <w:rPr>
          <w:lang w:val="en-US"/>
        </w:rPr>
        <w:br/>
      </w:r>
      <w:r w:rsidRPr="00EE104A">
        <w:rPr>
          <w:lang w:val="en-US"/>
        </w:rPr>
        <w:t>After all parts were put together the system can be tested in a controlled environme</w:t>
      </w:r>
      <w:r>
        <w:rPr>
          <w:lang w:val="en-US"/>
        </w:rPr>
        <w:t>nt e.g. a test construction.</w:t>
      </w:r>
    </w:p>
    <w:p w:rsidR="00EE104A" w:rsidRPr="00EE104A" w:rsidRDefault="00EE104A" w:rsidP="00EE104A">
      <w:pPr>
        <w:rPr>
          <w:lang w:val="en-US"/>
        </w:rPr>
      </w:pPr>
      <w:r w:rsidRPr="00EE104A">
        <w:rPr>
          <w:lang w:val="en-US"/>
        </w:rPr>
        <w:t>Another important part of a proper and user friendly flight controller is to offe</w:t>
      </w:r>
      <w:r>
        <w:rPr>
          <w:lang w:val="en-US"/>
        </w:rPr>
        <w:t xml:space="preserve">r some </w:t>
      </w:r>
      <w:r w:rsidR="00D609AE">
        <w:rPr>
          <w:lang w:val="en-US"/>
        </w:rPr>
        <w:t>h</w:t>
      </w:r>
      <w:bookmarkStart w:id="1" w:name="_GoBack"/>
      <w:bookmarkEnd w:id="1"/>
      <w:r w:rsidR="00D609AE">
        <w:rPr>
          <w:lang w:val="en-US"/>
        </w:rPr>
        <w:t>ealth status</w:t>
      </w:r>
      <w:r>
        <w:rPr>
          <w:lang w:val="en-US"/>
        </w:rPr>
        <w:t xml:space="preserve"> data. </w:t>
      </w:r>
      <w:r w:rsidRPr="00EE104A">
        <w:rPr>
          <w:lang w:val="en-US"/>
        </w:rPr>
        <w:t xml:space="preserve">In ideal conditions it should be possible to monitor all </w:t>
      </w:r>
      <w:r w:rsidR="00D609AE" w:rsidRPr="00EE104A">
        <w:rPr>
          <w:lang w:val="en-US"/>
        </w:rPr>
        <w:t>available</w:t>
      </w:r>
      <w:r w:rsidRPr="00EE104A">
        <w:rPr>
          <w:lang w:val="en-US"/>
        </w:rPr>
        <w:t xml:space="preserve"> data i.e. Sensor-, RC receiver Data as well as the remaining battery</w:t>
      </w:r>
      <w:r>
        <w:rPr>
          <w:lang w:val="en-US"/>
        </w:rPr>
        <w:t xml:space="preserve"> </w:t>
      </w:r>
      <w:r w:rsidRPr="00EE104A">
        <w:rPr>
          <w:lang w:val="en-US"/>
        </w:rPr>
        <w:t xml:space="preserve">life. However the hardware and all functions to </w:t>
      </w:r>
      <w:r>
        <w:rPr>
          <w:lang w:val="en-US"/>
        </w:rPr>
        <w:t xml:space="preserve">measure battery life have to be </w:t>
      </w:r>
      <w:r w:rsidRPr="00EE104A">
        <w:rPr>
          <w:lang w:val="en-US"/>
        </w:rPr>
        <w:t>implemented fir</w:t>
      </w:r>
      <w:r>
        <w:rPr>
          <w:lang w:val="en-US"/>
        </w:rPr>
        <w:t xml:space="preserve">st. </w:t>
      </w:r>
      <w:r w:rsidRPr="00EE104A">
        <w:rPr>
          <w:lang w:val="en-US"/>
        </w:rPr>
        <w:t xml:space="preserve">It was planned to logged and </w:t>
      </w:r>
      <w:r w:rsidR="00D609AE" w:rsidRPr="00EE104A">
        <w:rPr>
          <w:lang w:val="en-US"/>
        </w:rPr>
        <w:t>transferred</w:t>
      </w:r>
      <w:r w:rsidRPr="00EE104A">
        <w:rPr>
          <w:lang w:val="en-US"/>
        </w:rPr>
        <w:t xml:space="preserve"> to a ground station si</w:t>
      </w:r>
      <w:r>
        <w:rPr>
          <w:lang w:val="en-US"/>
        </w:rPr>
        <w:t xml:space="preserve">nce the initial planning </w:t>
      </w:r>
      <w:r w:rsidR="00D609AE">
        <w:rPr>
          <w:lang w:val="en-US"/>
        </w:rPr>
        <w:t>phase</w:t>
      </w:r>
      <w:r>
        <w:rPr>
          <w:lang w:val="en-US"/>
        </w:rPr>
        <w:t xml:space="preserve">. </w:t>
      </w:r>
      <w:r w:rsidRPr="00EE104A">
        <w:rPr>
          <w:lang w:val="en-US"/>
        </w:rPr>
        <w:t xml:space="preserve">The current development state </w:t>
      </w:r>
      <w:r w:rsidR="00D609AE" w:rsidRPr="00EE104A">
        <w:rPr>
          <w:lang w:val="en-US"/>
        </w:rPr>
        <w:t>already</w:t>
      </w:r>
      <w:r w:rsidRPr="00EE104A">
        <w:rPr>
          <w:lang w:val="en-US"/>
        </w:rPr>
        <w:t xml:space="preserve"> covers the most fundamental parts. It is possible to connect the flight control unit to a ground station pc software via a so called mavlink protocol.</w:t>
      </w:r>
      <w:r>
        <w:rPr>
          <w:lang w:val="en-US"/>
        </w:rPr>
        <w:t xml:space="preserve"> However transferring </w:t>
      </w:r>
      <w:r w:rsidRPr="00EE104A">
        <w:rPr>
          <w:lang w:val="en-US"/>
        </w:rPr>
        <w:t xml:space="preserve">the logging data still has to be fully implemented to the </w:t>
      </w:r>
      <w:r>
        <w:rPr>
          <w:lang w:val="en-US"/>
        </w:rPr>
        <w:t xml:space="preserve">flight </w:t>
      </w:r>
      <w:r w:rsidRPr="00EE104A">
        <w:rPr>
          <w:lang w:val="en-US"/>
        </w:rPr>
        <w:t>control program</w:t>
      </w:r>
      <w:r>
        <w:rPr>
          <w:lang w:val="en-US"/>
        </w:rPr>
        <w:t xml:space="preserve">. Example </w:t>
      </w:r>
      <w:r w:rsidRPr="00EE104A">
        <w:rPr>
          <w:lang w:val="en-US"/>
        </w:rPr>
        <w:t xml:space="preserve">programs showing how to transfer data to the </w:t>
      </w:r>
      <w:r w:rsidR="00D609AE" w:rsidRPr="00EE104A">
        <w:rPr>
          <w:lang w:val="en-US"/>
        </w:rPr>
        <w:t>Linux</w:t>
      </w:r>
      <w:r w:rsidRPr="00EE104A">
        <w:rPr>
          <w:lang w:val="en-US"/>
        </w:rPr>
        <w:t xml:space="preserve"> HPS system are available. This simply has to be placed in the main flight control program.</w:t>
      </w:r>
    </w:p>
    <w:p w:rsidR="00EE104A" w:rsidRPr="00EE104A" w:rsidRDefault="00EE104A" w:rsidP="00EE104A">
      <w:pPr>
        <w:rPr>
          <w:lang w:val="en-US"/>
        </w:rPr>
      </w:pPr>
      <w:r w:rsidRPr="00EE104A">
        <w:rPr>
          <w:lang w:val="en-US"/>
        </w:rPr>
        <w:t>The section where the logging data has to be</w:t>
      </w:r>
      <w:r w:rsidR="00D609AE">
        <w:rPr>
          <w:lang w:val="en-US"/>
        </w:rPr>
        <w:t xml:space="preserve"> transferred</w:t>
      </w:r>
      <w:r w:rsidRPr="00EE104A">
        <w:rPr>
          <w:lang w:val="en-US"/>
        </w:rPr>
        <w:t xml:space="preserve"> during the runtime will be signed in the program code. However both parts only where tested </w:t>
      </w:r>
      <w:r w:rsidR="00D609AE" w:rsidRPr="00EE104A">
        <w:rPr>
          <w:lang w:val="en-US"/>
        </w:rPr>
        <w:t>separately</w:t>
      </w:r>
      <w:r w:rsidRPr="00EE104A">
        <w:rPr>
          <w:lang w:val="en-US"/>
        </w:rPr>
        <w:t>.</w:t>
      </w:r>
    </w:p>
    <w:p w:rsidR="00EE104A" w:rsidRPr="00EE104A" w:rsidRDefault="00EE104A" w:rsidP="00EE104A">
      <w:pPr>
        <w:rPr>
          <w:lang w:val="en-US"/>
        </w:rPr>
      </w:pPr>
      <w:r w:rsidRPr="00EE104A">
        <w:rPr>
          <w:lang w:val="en-US"/>
        </w:rPr>
        <w:t xml:space="preserve">Since the used RC receiver is capable of handling telemetry data. It would be </w:t>
      </w:r>
      <w:r w:rsidR="00D609AE" w:rsidRPr="00EE104A">
        <w:rPr>
          <w:lang w:val="en-US"/>
        </w:rPr>
        <w:t>feasible</w:t>
      </w:r>
      <w:r w:rsidRPr="00EE104A">
        <w:rPr>
          <w:lang w:val="en-US"/>
        </w:rPr>
        <w:t xml:space="preserve"> to transmit some parts to the RC transmitter via the </w:t>
      </w:r>
      <w:r w:rsidR="00D609AE">
        <w:rPr>
          <w:lang w:val="en-US"/>
        </w:rPr>
        <w:t xml:space="preserve">Transmitting </w:t>
      </w:r>
      <w:r w:rsidRPr="00EE104A">
        <w:rPr>
          <w:lang w:val="en-US"/>
        </w:rPr>
        <w:t>ser</w:t>
      </w:r>
      <w:r w:rsidR="00D609AE">
        <w:rPr>
          <w:lang w:val="en-US"/>
        </w:rPr>
        <w:t>ial connection to the receiver.</w:t>
      </w:r>
    </w:p>
    <w:p w:rsidR="00EE104A" w:rsidRPr="00295FCB" w:rsidRDefault="00EE104A" w:rsidP="00EE104A">
      <w:pPr>
        <w:rPr>
          <w:lang w:val="en-US"/>
        </w:rPr>
      </w:pPr>
      <w:r w:rsidRPr="00EE104A">
        <w:rPr>
          <w:lang w:val="en-US"/>
        </w:rPr>
        <w:t xml:space="preserve">In the far future the XCopter is meant to be </w:t>
      </w:r>
      <w:r w:rsidR="009D0577">
        <w:rPr>
          <w:lang w:val="en-US"/>
        </w:rPr>
        <w:t xml:space="preserve">capable of flying autonomously. The main collision detection shall be controlled by the 2nd NIOS II CPU. </w:t>
      </w:r>
      <w:r w:rsidRPr="00EE104A">
        <w:rPr>
          <w:lang w:val="en-US"/>
        </w:rPr>
        <w:t>In order to accomplish such function. Some additio</w:t>
      </w:r>
      <w:r w:rsidR="00D609AE">
        <w:rPr>
          <w:lang w:val="en-US"/>
        </w:rPr>
        <w:t>nal sensors must be available</w:t>
      </w:r>
      <w:r w:rsidR="009D0577">
        <w:rPr>
          <w:lang w:val="en-US"/>
        </w:rPr>
        <w:t xml:space="preserve"> e.g.</w:t>
      </w:r>
      <w:r w:rsidR="009204BF">
        <w:rPr>
          <w:lang w:val="en-US"/>
        </w:rPr>
        <w:t>ultrasonic</w:t>
      </w:r>
      <w:r w:rsidR="009D0577">
        <w:rPr>
          <w:lang w:val="en-US"/>
        </w:rPr>
        <w:t xml:space="preserve"> sensors</w:t>
      </w:r>
      <w:r w:rsidR="00D609AE">
        <w:rPr>
          <w:lang w:val="en-US"/>
        </w:rPr>
        <w:t>.</w:t>
      </w:r>
      <w:r w:rsidR="009D0577">
        <w:rPr>
          <w:lang w:val="en-US"/>
        </w:rPr>
        <w:t xml:space="preserve"> </w:t>
      </w:r>
    </w:p>
    <w:sectPr w:rsidR="00EE104A" w:rsidRPr="00295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896" w:rsidRDefault="00150896" w:rsidP="009738E8">
      <w:pPr>
        <w:spacing w:after="0" w:line="240" w:lineRule="auto"/>
      </w:pPr>
      <w:r>
        <w:separator/>
      </w:r>
    </w:p>
  </w:endnote>
  <w:endnote w:type="continuationSeparator" w:id="0">
    <w:p w:rsidR="00150896" w:rsidRDefault="00150896" w:rsidP="0097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896" w:rsidRDefault="00150896" w:rsidP="009738E8">
      <w:pPr>
        <w:spacing w:after="0" w:line="240" w:lineRule="auto"/>
      </w:pPr>
      <w:r>
        <w:separator/>
      </w:r>
    </w:p>
  </w:footnote>
  <w:footnote w:type="continuationSeparator" w:id="0">
    <w:p w:rsidR="00150896" w:rsidRDefault="00150896" w:rsidP="00973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1AE3"/>
    <w:multiLevelType w:val="hybridMultilevel"/>
    <w:tmpl w:val="3ACAD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2B45"/>
    <w:multiLevelType w:val="hybridMultilevel"/>
    <w:tmpl w:val="410CE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35502"/>
    <w:multiLevelType w:val="hybridMultilevel"/>
    <w:tmpl w:val="405097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611D"/>
    <w:multiLevelType w:val="hybridMultilevel"/>
    <w:tmpl w:val="2F8094C0"/>
    <w:lvl w:ilvl="0" w:tplc="D3561B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3F62"/>
    <w:multiLevelType w:val="hybridMultilevel"/>
    <w:tmpl w:val="9FD8CA16"/>
    <w:lvl w:ilvl="0" w:tplc="9E1E8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B4D56"/>
    <w:multiLevelType w:val="hybridMultilevel"/>
    <w:tmpl w:val="ACC6978E"/>
    <w:lvl w:ilvl="0" w:tplc="A0A8FD0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A2"/>
    <w:rsid w:val="00022957"/>
    <w:rsid w:val="000D6288"/>
    <w:rsid w:val="00150896"/>
    <w:rsid w:val="001860B8"/>
    <w:rsid w:val="0019097A"/>
    <w:rsid w:val="00205A71"/>
    <w:rsid w:val="00276BE5"/>
    <w:rsid w:val="00295FCB"/>
    <w:rsid w:val="002D1D83"/>
    <w:rsid w:val="00315E89"/>
    <w:rsid w:val="00387C2E"/>
    <w:rsid w:val="003B4D51"/>
    <w:rsid w:val="00486C74"/>
    <w:rsid w:val="004D3E29"/>
    <w:rsid w:val="00560BF7"/>
    <w:rsid w:val="005C03B0"/>
    <w:rsid w:val="00615A34"/>
    <w:rsid w:val="006607CF"/>
    <w:rsid w:val="006A7D83"/>
    <w:rsid w:val="006C5EED"/>
    <w:rsid w:val="0079422A"/>
    <w:rsid w:val="007C19C9"/>
    <w:rsid w:val="007C683F"/>
    <w:rsid w:val="00867687"/>
    <w:rsid w:val="008E238F"/>
    <w:rsid w:val="009204BF"/>
    <w:rsid w:val="00940F70"/>
    <w:rsid w:val="009738E8"/>
    <w:rsid w:val="00985B86"/>
    <w:rsid w:val="009D0577"/>
    <w:rsid w:val="009E4B47"/>
    <w:rsid w:val="009E63F3"/>
    <w:rsid w:val="00A52559"/>
    <w:rsid w:val="00A82315"/>
    <w:rsid w:val="00AD1580"/>
    <w:rsid w:val="00AE13BB"/>
    <w:rsid w:val="00AE72D2"/>
    <w:rsid w:val="00B3702B"/>
    <w:rsid w:val="00BB5B54"/>
    <w:rsid w:val="00BF34F9"/>
    <w:rsid w:val="00C14281"/>
    <w:rsid w:val="00C3444D"/>
    <w:rsid w:val="00C740B3"/>
    <w:rsid w:val="00C91FA2"/>
    <w:rsid w:val="00D609AE"/>
    <w:rsid w:val="00E86EC5"/>
    <w:rsid w:val="00E95BBA"/>
    <w:rsid w:val="00EE104A"/>
    <w:rsid w:val="00F20C96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67C04-8C3A-492D-9308-CB875A77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1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D1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D1D83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2D1D83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2D1D83"/>
  </w:style>
  <w:style w:type="paragraph" w:styleId="KeinLeerraum">
    <w:name w:val="No Spacing"/>
    <w:uiPriority w:val="1"/>
    <w:qFormat/>
    <w:rsid w:val="00C91FA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73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8E8"/>
  </w:style>
  <w:style w:type="paragraph" w:styleId="Fuzeile">
    <w:name w:val="footer"/>
    <w:basedOn w:val="Standard"/>
    <w:link w:val="FuzeileZchn"/>
    <w:uiPriority w:val="99"/>
    <w:unhideWhenUsed/>
    <w:rsid w:val="00973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8E8"/>
  </w:style>
  <w:style w:type="paragraph" w:styleId="Listenabsatz">
    <w:name w:val="List Paragraph"/>
    <w:basedOn w:val="Standard"/>
    <w:uiPriority w:val="34"/>
    <w:qFormat/>
    <w:rsid w:val="006607CF"/>
    <w:pPr>
      <w:spacing w:after="0" w:line="240" w:lineRule="auto"/>
      <w:ind w:left="720"/>
      <w:contextualSpacing/>
    </w:pPr>
    <w:rPr>
      <w:rFonts w:ascii="Calibri" w:eastAsia="MS Mincho" w:hAnsi="Calibri" w:cs="Times New Roman"/>
      <w:sz w:val="28"/>
      <w:szCs w:val="28"/>
      <w:lang w:val="en-GB" w:eastAsia="de-DE"/>
    </w:rPr>
  </w:style>
  <w:style w:type="table" w:styleId="Tabellenraster">
    <w:name w:val="Table Grid"/>
    <w:basedOn w:val="NormaleTabelle"/>
    <w:uiPriority w:val="39"/>
    <w:rsid w:val="0019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ata\QuadCopter\Documentation\FinalReport-parts-joch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Description</b:Tag>
    <b:SourceType>InternetSite</b:SourceType>
    <b:Guid>{32FE9070-296D-4727-9030-CABB26D93D4B}</b:Guid>
    <b:Author>
      <b:Author>
        <b:NameList>
          <b:Person>
            <b:Last>author</b:Last>
          </b:Person>
        </b:NameList>
      </b:Author>
    </b:Author>
    <b:Title>nameOfWebsite</b:Title>
    <b:Year>year</b:Year>
    <b:Month>month</b:Month>
    <b:Day>day</b:Day>
    <b:URL>http://url.de</b:URL>
    <b:RefOrder>1</b:RefOrder>
  </b:Source>
  <b:Source>
    <b:Tag>autar</b:Tag>
    <b:SourceType>Book</b:SourceType>
    <b:Guid>{7FB03926-981B-4CDB-8ABA-70DD430A19C2}</b:Guid>
    <b:Title>title</b:Title>
    <b:Year>year</b:Year>
    <b:Author>
      <b:Author>
        <b:NameList>
          <b:Person>
            <b:Last>author</b:Last>
          </b:Person>
        </b:NameList>
      </b:Author>
    </b:Author>
    <b:BookTitle>titleOfBook</b:BookTitle>
    <b:City>Ulm</b:City>
    <b:Publisher>verlag</b:Publisher>
    <b:RefOrder>2</b:RefOrder>
  </b:Source>
</b:Sources>
</file>

<file path=customXml/itemProps1.xml><?xml version="1.0" encoding="utf-8"?>
<ds:datastoreItem xmlns:ds="http://schemas.openxmlformats.org/officeDocument/2006/customXml" ds:itemID="{6A01E890-C5AE-4E75-9BBE-E76D1F48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FinalReport-parts-jochen.dotx</Template>
  <TotalTime>0</TotalTime>
  <Pages>1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Ulm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Derpzilla</dc:creator>
  <cp:keywords/>
  <dc:description/>
  <cp:lastModifiedBy>Derpzilla</cp:lastModifiedBy>
  <cp:revision>31</cp:revision>
  <dcterms:created xsi:type="dcterms:W3CDTF">2016-01-05T11:09:00Z</dcterms:created>
  <dcterms:modified xsi:type="dcterms:W3CDTF">2016-01-19T09:44:00Z</dcterms:modified>
</cp:coreProperties>
</file>